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05622" w14:paraId="744859B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472B111" w14:textId="772F9049" w:rsidR="001B2ABD" w:rsidRPr="00D05622" w:rsidRDefault="00184BD0" w:rsidP="0039234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BF2718" wp14:editId="4C7BDE20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688340</wp:posOffset>
                  </wp:positionV>
                  <wp:extent cx="1486535" cy="183578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6" t="3281" r="18751" b="32345"/>
                          <a:stretch/>
                        </pic:blipFill>
                        <pic:spPr bwMode="auto">
                          <a:xfrm>
                            <a:off x="0" y="0"/>
                            <a:ext cx="1486535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EFF8948" w14:textId="77777777" w:rsidR="001B2ABD" w:rsidRPr="00D05622" w:rsidRDefault="001B2ABD" w:rsidP="00392346"/>
        </w:tc>
        <w:tc>
          <w:tcPr>
            <w:tcW w:w="6470" w:type="dxa"/>
            <w:vAlign w:val="bottom"/>
          </w:tcPr>
          <w:p w14:paraId="7C425A28" w14:textId="77777777" w:rsidR="001B2ABD" w:rsidRPr="00D05622" w:rsidRDefault="001031BF" w:rsidP="00392346">
            <w:pPr>
              <w:pStyle w:val="Titre"/>
              <w:jc w:val="left"/>
            </w:pPr>
            <w:r>
              <w:t>LE</w:t>
            </w:r>
            <w:r w:rsidR="00392346">
              <w:t xml:space="preserve"> </w:t>
            </w:r>
            <w:r>
              <w:t>BERRE Samuel</w:t>
            </w:r>
          </w:p>
          <w:p w14:paraId="1889A9EB" w14:textId="0B68D075" w:rsidR="001B2ABD" w:rsidRPr="00184BD0" w:rsidRDefault="00EE2FEB" w:rsidP="00184BD0">
            <w:pPr>
              <w:pStyle w:val="Sous-titre"/>
            </w:pPr>
            <w:r w:rsidRPr="00766A19">
              <w:rPr>
                <w:spacing w:val="0"/>
                <w:w w:val="79"/>
              </w:rPr>
              <w:t>Etudiant Stagiair</w:t>
            </w:r>
            <w:r w:rsidRPr="00766A19">
              <w:rPr>
                <w:spacing w:val="10"/>
                <w:w w:val="79"/>
              </w:rPr>
              <w:t>e</w:t>
            </w:r>
          </w:p>
        </w:tc>
      </w:tr>
      <w:tr w:rsidR="001B2ABD" w:rsidRPr="00D05622" w14:paraId="1B567CC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DBC9D7AFC5F4E93A00642E262C1678A"/>
              </w:placeholder>
              <w:temporary/>
              <w:showingPlcHdr/>
              <w15:appearance w15:val="hidden"/>
            </w:sdtPr>
            <w:sdtEndPr/>
            <w:sdtContent>
              <w:p w14:paraId="16A77870" w14:textId="77777777" w:rsidR="001B2ABD" w:rsidRPr="00D05622" w:rsidRDefault="00036450" w:rsidP="00392346">
                <w:pPr>
                  <w:pStyle w:val="Titre3"/>
                </w:pPr>
                <w:r w:rsidRPr="00D05622">
                  <w:t>Profil</w:t>
                </w:r>
              </w:p>
            </w:sdtContent>
          </w:sdt>
          <w:p w14:paraId="31C40CF9" w14:textId="7CDBC9D5" w:rsidR="00036450" w:rsidRPr="00D05622" w:rsidRDefault="00526F9F" w:rsidP="00392346">
            <w:r>
              <w:t>Passionné par l’informatique depuis mon plus jeune âge j’ai décidé d’en faire mon métier</w:t>
            </w:r>
            <w:r w:rsidR="00392346">
              <w:t xml:space="preserve">. </w:t>
            </w:r>
            <w:r>
              <w:t>J’aime apprendre de nouvelles choses et m’intéresse à leurs fonctionnements.</w:t>
            </w:r>
          </w:p>
          <w:p w14:paraId="49326D58" w14:textId="77777777" w:rsidR="00036450" w:rsidRPr="00D05622" w:rsidRDefault="00036450" w:rsidP="00392346"/>
          <w:sdt>
            <w:sdtPr>
              <w:id w:val="-1954003311"/>
              <w:placeholder>
                <w:docPart w:val="B7F71D4726434D2AAA8D0660FD2A1740"/>
              </w:placeholder>
              <w:temporary/>
              <w:showingPlcHdr/>
              <w15:appearance w15:val="hidden"/>
            </w:sdtPr>
            <w:sdtEndPr/>
            <w:sdtContent>
              <w:p w14:paraId="2E99AE59" w14:textId="77777777" w:rsidR="00036450" w:rsidRPr="00D05622" w:rsidRDefault="004813B3" w:rsidP="00392346">
                <w:pPr>
                  <w:pStyle w:val="Titre3"/>
                </w:pPr>
                <w:r w:rsidRPr="00D05622">
                  <w:t>CONTACT</w:t>
                </w:r>
              </w:p>
            </w:sdtContent>
          </w:sdt>
          <w:p w14:paraId="5D1F038F" w14:textId="47592F7C" w:rsidR="00593FED" w:rsidRDefault="00526F9F" w:rsidP="00392346">
            <w:r>
              <w:t>ADRESSE</w:t>
            </w:r>
            <w:r w:rsidR="00593FED">
              <w:t> :</w:t>
            </w:r>
          </w:p>
          <w:p w14:paraId="4F59DECB" w14:textId="5BEEA8D8" w:rsidR="00593FED" w:rsidRDefault="00593FED" w:rsidP="00392346">
            <w:r>
              <w:t>20 rue Jean Jaurès</w:t>
            </w:r>
          </w:p>
          <w:p w14:paraId="6DD052BD" w14:textId="3E21FF3C" w:rsidR="00593FED" w:rsidRDefault="00593FED" w:rsidP="00392346">
            <w:r>
              <w:t>56400 LE BONO</w:t>
            </w:r>
          </w:p>
          <w:p w14:paraId="15B23A3F" w14:textId="77777777" w:rsidR="00593FED" w:rsidRDefault="00593FED" w:rsidP="00392346"/>
          <w:p w14:paraId="58C25CF4" w14:textId="09D87053" w:rsidR="004D3011" w:rsidRPr="00D05622" w:rsidRDefault="00BE2F9D" w:rsidP="00392346">
            <w:sdt>
              <w:sdtPr>
                <w:id w:val="1111563247"/>
                <w:placeholder>
                  <w:docPart w:val="CA0310C4B0594D5EA4991D0491B44F2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05622">
                  <w:t>TÉLÉPHONE :</w:t>
                </w:r>
              </w:sdtContent>
            </w:sdt>
          </w:p>
          <w:p w14:paraId="3374E790" w14:textId="77777777" w:rsidR="004D3011" w:rsidRPr="00D05622" w:rsidRDefault="001031BF" w:rsidP="00392346">
            <w:r>
              <w:t>07 82 93 85 52</w:t>
            </w:r>
          </w:p>
          <w:p w14:paraId="26E460DF" w14:textId="77777777" w:rsidR="004D3011" w:rsidRPr="00D05622" w:rsidRDefault="004D3011" w:rsidP="00392346"/>
          <w:sdt>
            <w:sdtPr>
              <w:id w:val="-240260293"/>
              <w:placeholder>
                <w:docPart w:val="64C79400EBB9496CAFC8FF5BBEF5BF86"/>
              </w:placeholder>
              <w:temporary/>
              <w:showingPlcHdr/>
              <w15:appearance w15:val="hidden"/>
            </w:sdtPr>
            <w:sdtEndPr/>
            <w:sdtContent>
              <w:p w14:paraId="22651185" w14:textId="77777777" w:rsidR="004D3011" w:rsidRPr="00D05622" w:rsidRDefault="004D3011" w:rsidP="00392346">
                <w:r w:rsidRPr="00D05622">
                  <w:t>E-MAIL :</w:t>
                </w:r>
              </w:p>
            </w:sdtContent>
          </w:sdt>
          <w:p w14:paraId="0FBD7619" w14:textId="262652D3" w:rsidR="00325A93" w:rsidRDefault="00BE2F9D" w:rsidP="00392346">
            <w:pPr>
              <w:rPr>
                <w:rStyle w:val="Lienhypertexte"/>
              </w:rPr>
            </w:pPr>
            <w:hyperlink r:id="rId10" w:history="1">
              <w:r w:rsidR="003F32F0" w:rsidRPr="005A195C">
                <w:rPr>
                  <w:rStyle w:val="Lienhypertexte"/>
                </w:rPr>
                <w:t>samuelleberre@outlook.fr</w:t>
              </w:r>
            </w:hyperlink>
          </w:p>
          <w:p w14:paraId="2F6E9DE8" w14:textId="27443814" w:rsidR="00593FED" w:rsidRDefault="00593FED" w:rsidP="00392346">
            <w:pPr>
              <w:rPr>
                <w:rStyle w:val="Lienhypertexte"/>
                <w:color w:val="auto"/>
                <w:u w:val="none"/>
              </w:rPr>
            </w:pPr>
          </w:p>
          <w:p w14:paraId="7F281F6B" w14:textId="662D9F7B" w:rsidR="00325A93" w:rsidRDefault="00325A93" w:rsidP="00392346">
            <w:pPr>
              <w:rPr>
                <w:rStyle w:val="Lienhypertexte"/>
                <w:color w:val="auto"/>
                <w:u w:val="none"/>
              </w:rPr>
            </w:pPr>
            <w:r>
              <w:rPr>
                <w:rStyle w:val="Lienhypertexte"/>
                <w:color w:val="auto"/>
                <w:u w:val="none"/>
              </w:rPr>
              <w:t>GITHUB :</w:t>
            </w:r>
          </w:p>
          <w:p w14:paraId="7F4C2418" w14:textId="5602842D" w:rsidR="00325A93" w:rsidRDefault="00325A93" w:rsidP="00392346">
            <w:pPr>
              <w:rPr>
                <w:rStyle w:val="Lienhypertexte"/>
                <w:color w:val="auto"/>
                <w:u w:val="none"/>
              </w:rPr>
            </w:pPr>
            <w:hyperlink r:id="rId11" w:history="1">
              <w:r w:rsidRPr="00B835B7">
                <w:rPr>
                  <w:rStyle w:val="Lienhypertexte"/>
                </w:rPr>
                <w:t>https://github.com/LordRayd</w:t>
              </w:r>
            </w:hyperlink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CF3046D2B9914E89946C1F9E06D160BE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2122B640" w14:textId="705EC264" w:rsidR="004D3011" w:rsidRPr="00D05622" w:rsidRDefault="002400EB" w:rsidP="00392346">
                <w:pPr>
                  <w:pStyle w:val="Titre3"/>
                </w:pPr>
                <w:r w:rsidRPr="00D05622">
                  <w:t>LOISIRS</w:t>
                </w:r>
              </w:p>
            </w:sdtContent>
          </w:sdt>
          <w:p w14:paraId="696C543A" w14:textId="77777777" w:rsidR="00325A93" w:rsidRDefault="00325A93" w:rsidP="00392346">
            <w:r>
              <w:t>Netflix</w:t>
            </w:r>
          </w:p>
          <w:p w14:paraId="30E20D7A" w14:textId="7BE81786" w:rsidR="004D3011" w:rsidRPr="00D05622" w:rsidRDefault="001031BF" w:rsidP="00325A93">
            <w:r>
              <w:t>Manga</w:t>
            </w:r>
          </w:p>
          <w:p w14:paraId="2BD5ADA6" w14:textId="41ACA938" w:rsidR="004D1E87" w:rsidRDefault="001031BF" w:rsidP="00392346">
            <w:r>
              <w:t>Jeux Vidéos</w:t>
            </w:r>
          </w:p>
          <w:p w14:paraId="27F92395" w14:textId="77777777" w:rsidR="003F32F0" w:rsidRDefault="003F32F0" w:rsidP="00392346"/>
          <w:p w14:paraId="4EB2F1B1" w14:textId="21CD7F3E" w:rsidR="004D1E87" w:rsidRDefault="004D1E87" w:rsidP="004D1E87">
            <w:pPr>
              <w:pStyle w:val="Titre3"/>
            </w:pPr>
            <w:r>
              <w:t>Compétences</w:t>
            </w:r>
          </w:p>
          <w:p w14:paraId="6B2BBCF6" w14:textId="41EEF768" w:rsidR="004D1E87" w:rsidRPr="00D05622" w:rsidRDefault="004D1E87" w:rsidP="00392346">
            <w:r w:rsidRPr="00D05622">
              <w:rPr>
                <w:noProof/>
                <w:lang w:eastAsia="en-US"/>
              </w:rPr>
              <w:drawing>
                <wp:inline distT="0" distB="0" distL="0" distR="0" wp14:anchorId="07961E09" wp14:editId="267E6543">
                  <wp:extent cx="2544418" cy="1454785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FD19B0" w14:textId="77777777" w:rsidR="001B2ABD" w:rsidRPr="00D05622" w:rsidRDefault="001B2ABD" w:rsidP="00392346"/>
        </w:tc>
        <w:tc>
          <w:tcPr>
            <w:tcW w:w="6470" w:type="dxa"/>
          </w:tcPr>
          <w:sdt>
            <w:sdtPr>
              <w:id w:val="1049110328"/>
              <w:placeholder>
                <w:docPart w:val="4D94EBD4C588404FB52F69FB69D3B739"/>
              </w:placeholder>
              <w:temporary/>
              <w:showingPlcHdr/>
              <w15:appearance w15:val="hidden"/>
            </w:sdtPr>
            <w:sdtEndPr/>
            <w:sdtContent>
              <w:p w14:paraId="13CF3335" w14:textId="77777777" w:rsidR="001B2ABD" w:rsidRPr="00D05622" w:rsidRDefault="00E25A26" w:rsidP="00392346">
                <w:pPr>
                  <w:pStyle w:val="Titre2"/>
                </w:pPr>
                <w:r w:rsidRPr="00D05622">
                  <w:t>FORMATION</w:t>
                </w:r>
              </w:p>
            </w:sdtContent>
          </w:sdt>
          <w:p w14:paraId="78C8C96D" w14:textId="21FE7F5B" w:rsidR="004D1E87" w:rsidRDefault="004D1E87" w:rsidP="00392346">
            <w:r>
              <w:t>U</w:t>
            </w:r>
            <w:r w:rsidR="00AE27F2">
              <w:t>niversité Bretagne Sud</w:t>
            </w:r>
            <w:r>
              <w:t xml:space="preserve"> Vannes</w:t>
            </w:r>
          </w:p>
          <w:p w14:paraId="4F759595" w14:textId="7CA5455F" w:rsidR="004D1E87" w:rsidRDefault="004D1E87" w:rsidP="00392346">
            <w:r>
              <w:t>2019 – 202</w:t>
            </w:r>
            <w:r w:rsidR="005D407A">
              <w:t>1</w:t>
            </w:r>
          </w:p>
          <w:p w14:paraId="09BC074C" w14:textId="253249E5" w:rsidR="004D1E87" w:rsidRDefault="004D1E87" w:rsidP="00392346">
            <w:r>
              <w:t>Master Informatique – Application Interactive et Données Numériques</w:t>
            </w:r>
            <w:r w:rsidR="0057335A">
              <w:t>. Introduction aux algorithmes de</w:t>
            </w:r>
            <w:r w:rsidR="00E17E7F">
              <w:t xml:space="preserve"> prédiction</w:t>
            </w:r>
            <w:r w:rsidR="0057335A">
              <w:t xml:space="preserve">, à la 3D, </w:t>
            </w:r>
            <w:r w:rsidR="00115BB6">
              <w:t>à</w:t>
            </w:r>
            <w:r w:rsidR="0008403B">
              <w:t xml:space="preserve"> la </w:t>
            </w:r>
            <w:r w:rsidR="00E17E7F">
              <w:t>parallélisation</w:t>
            </w:r>
            <w:r w:rsidR="0008403B">
              <w:t xml:space="preserve"> d’algorithme à accès concurrentiel</w:t>
            </w:r>
            <w:r w:rsidR="0002574D">
              <w:t>.</w:t>
            </w:r>
          </w:p>
          <w:p w14:paraId="376C2C7E" w14:textId="77777777" w:rsidR="004D1E87" w:rsidRDefault="004D1E87" w:rsidP="00392346"/>
          <w:p w14:paraId="0EEC298F" w14:textId="73EE58D3" w:rsidR="00036450" w:rsidRPr="00D05622" w:rsidRDefault="00AE27F2" w:rsidP="00392346">
            <w:r>
              <w:t>Université Bretagne Sud</w:t>
            </w:r>
            <w:r w:rsidR="001031BF">
              <w:t xml:space="preserve"> Vannes</w:t>
            </w:r>
          </w:p>
          <w:p w14:paraId="15031A5C" w14:textId="434B70CA" w:rsidR="00036450" w:rsidRPr="00D05622" w:rsidRDefault="001031BF" w:rsidP="00392346">
            <w:pPr>
              <w:pStyle w:val="Date"/>
            </w:pPr>
            <w:r>
              <w:t xml:space="preserve">2018 </w:t>
            </w:r>
            <w:r w:rsidR="00036450" w:rsidRPr="00D05622">
              <w:t>-</w:t>
            </w:r>
            <w:r>
              <w:t xml:space="preserve"> </w:t>
            </w:r>
            <w:r w:rsidR="004D1E87">
              <w:t>2019</w:t>
            </w:r>
          </w:p>
          <w:p w14:paraId="3316F2DF" w14:textId="77777777" w:rsidR="004D3011" w:rsidRPr="00392346" w:rsidRDefault="002C17EE" w:rsidP="00392346">
            <w:r w:rsidRPr="00392346">
              <w:t xml:space="preserve">Obtention d’une </w:t>
            </w:r>
            <w:r w:rsidR="001031BF" w:rsidRPr="00392346">
              <w:t>Licence 3 Informatique</w:t>
            </w:r>
            <w:r w:rsidR="00392346" w:rsidRPr="00392346">
              <w:t xml:space="preserve"> qui m’a permis d’approfondir mes connaissances.</w:t>
            </w:r>
          </w:p>
          <w:p w14:paraId="12701860" w14:textId="77777777" w:rsidR="00036450" w:rsidRPr="00D05622" w:rsidRDefault="00036450" w:rsidP="00392346"/>
          <w:p w14:paraId="7163D9AA" w14:textId="6FABDAF4" w:rsidR="001031BF" w:rsidRPr="00D05622" w:rsidRDefault="001031BF" w:rsidP="00392346">
            <w:r>
              <w:t>I</w:t>
            </w:r>
            <w:r w:rsidR="00AE27F2">
              <w:t>nstitut Universitaire de Technologie</w:t>
            </w:r>
            <w:r>
              <w:t xml:space="preserve"> Vannes</w:t>
            </w:r>
          </w:p>
          <w:p w14:paraId="1EA230D7" w14:textId="77777777" w:rsidR="001031BF" w:rsidRPr="00D05622" w:rsidRDefault="001031BF" w:rsidP="00392346">
            <w:pPr>
              <w:pStyle w:val="Date"/>
            </w:pPr>
            <w:r>
              <w:t xml:space="preserve">2016 </w:t>
            </w:r>
            <w:r w:rsidRPr="00D05622">
              <w:t>-</w:t>
            </w:r>
            <w:r>
              <w:t xml:space="preserve"> 2018</w:t>
            </w:r>
          </w:p>
          <w:p w14:paraId="4F38791A" w14:textId="072046C9" w:rsidR="001031BF" w:rsidRDefault="00583B44" w:rsidP="00392346">
            <w:r>
              <w:t xml:space="preserve">Obtention d’un DUT Informatique </w:t>
            </w:r>
            <w:r w:rsidR="005D407A">
              <w:t>durant lequel j’ai appris toutes les bases de l’informatique, ainsi que de la programmation objet</w:t>
            </w:r>
            <w:r>
              <w:t>.</w:t>
            </w:r>
          </w:p>
          <w:p w14:paraId="19732329" w14:textId="7ADD7ACA" w:rsidR="00036450" w:rsidRPr="00D05622" w:rsidRDefault="00BE2F9D" w:rsidP="00392346">
            <w:pPr>
              <w:pStyle w:val="Titre2"/>
            </w:pPr>
            <w:sdt>
              <w:sdtPr>
                <w:id w:val="1001553383"/>
                <w:placeholder>
                  <w:docPart w:val="DE17EA2A18C74159804675F685B398C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05622">
                  <w:t>PARCOURS PROFESSIONNEL</w:t>
                </w:r>
              </w:sdtContent>
            </w:sdt>
            <w:r w:rsidR="004D1E87">
              <w:t xml:space="preserve"> et Universitaire</w:t>
            </w:r>
          </w:p>
          <w:p w14:paraId="5F4B984C" w14:textId="6C79874B" w:rsidR="004D1E87" w:rsidRDefault="004D1E87" w:rsidP="00392346">
            <w:r>
              <w:t xml:space="preserve">Hôpital Grand Ouest |Développeur </w:t>
            </w:r>
          </w:p>
          <w:p w14:paraId="433557A1" w14:textId="7ED41692" w:rsidR="004D1E87" w:rsidRDefault="004D1E87" w:rsidP="00392346">
            <w:r>
              <w:t>Juillet 2019 – Août 2019</w:t>
            </w:r>
          </w:p>
          <w:p w14:paraId="2972D80D" w14:textId="291AC2CF" w:rsidR="004D1E87" w:rsidRDefault="004D1E87" w:rsidP="00392346">
            <w:r>
              <w:t>Analyse du fonctionnement d’un outil logiciel fait avec J</w:t>
            </w:r>
            <w:r w:rsidR="00E95FED">
              <w:t>ava</w:t>
            </w:r>
            <w:r>
              <w:t xml:space="preserve"> et redéveloppement de ce logiciel avec </w:t>
            </w:r>
            <w:r w:rsidR="003F32F0">
              <w:t>les langages</w:t>
            </w:r>
            <w:r>
              <w:t xml:space="preserve"> PHP et JavaScript</w:t>
            </w:r>
            <w:r w:rsidR="003F32F0">
              <w:t>.</w:t>
            </w:r>
          </w:p>
          <w:p w14:paraId="7219B5F1" w14:textId="77777777" w:rsidR="004D1E87" w:rsidRDefault="004D1E87" w:rsidP="00392346"/>
          <w:p w14:paraId="7118A685" w14:textId="48175FB5" w:rsidR="00036450" w:rsidRPr="00D05622" w:rsidRDefault="00583B44" w:rsidP="00392346">
            <w:pPr>
              <w:rPr>
                <w:bCs/>
              </w:rPr>
            </w:pPr>
            <w:r>
              <w:t>UBS Vannes</w:t>
            </w:r>
            <w:r w:rsidR="00036450" w:rsidRPr="00D05622">
              <w:t xml:space="preserve"> | </w:t>
            </w:r>
            <m:oMath>
              <m:r>
                <w:rPr>
                  <w:rFonts w:ascii="Cambria Math" w:hAnsi="Cambria Math"/>
                </w:rPr>
                <m:t>É</m:t>
              </m:r>
            </m:oMath>
            <w:r w:rsidR="004D1E87">
              <w:t xml:space="preserve">tudiant </w:t>
            </w:r>
            <w:r>
              <w:t>Développeur</w:t>
            </w:r>
          </w:p>
          <w:p w14:paraId="59B93938" w14:textId="77777777" w:rsidR="00036450" w:rsidRPr="00D05622" w:rsidRDefault="00583B44" w:rsidP="00392346">
            <w:r>
              <w:t xml:space="preserve">Février 2019 </w:t>
            </w:r>
            <w:r w:rsidR="00036450" w:rsidRPr="00D05622">
              <w:t>–</w:t>
            </w:r>
            <w:r>
              <w:t xml:space="preserve"> Mai 2019</w:t>
            </w:r>
          </w:p>
          <w:p w14:paraId="31D511C1" w14:textId="77777777" w:rsidR="00036450" w:rsidRPr="00D05622" w:rsidRDefault="00392346" w:rsidP="00392346">
            <w:r>
              <w:t xml:space="preserve">Participation </w:t>
            </w:r>
            <w:r w:rsidR="00583B44">
              <w:t>à la réalisation du moteur d’un jeu de Mahjong</w:t>
            </w:r>
            <w:r>
              <w:t xml:space="preserve"> au cours d’un projet.</w:t>
            </w:r>
            <w:r w:rsidR="00036450" w:rsidRPr="00D05622">
              <w:t xml:space="preserve"> </w:t>
            </w:r>
          </w:p>
          <w:p w14:paraId="5616EEFB" w14:textId="77777777" w:rsidR="004D3011" w:rsidRPr="00D05622" w:rsidRDefault="004D3011" w:rsidP="00392346"/>
          <w:p w14:paraId="48DAF32B" w14:textId="77777777" w:rsidR="004D3011" w:rsidRPr="00D05622" w:rsidRDefault="00583B44" w:rsidP="00392346">
            <w:pPr>
              <w:rPr>
                <w:bCs/>
              </w:rPr>
            </w:pPr>
            <w:r>
              <w:t>IUT Lorient</w:t>
            </w:r>
            <w:r w:rsidR="004D3011" w:rsidRPr="00D05622">
              <w:t xml:space="preserve"> | </w:t>
            </w:r>
            <w:r>
              <w:t>Stagiaire</w:t>
            </w:r>
          </w:p>
          <w:p w14:paraId="12AF8640" w14:textId="77777777" w:rsidR="004D3011" w:rsidRPr="00D05622" w:rsidRDefault="00583B44" w:rsidP="00392346">
            <w:r>
              <w:t xml:space="preserve">Avril 2018 </w:t>
            </w:r>
            <w:r w:rsidR="004D3011" w:rsidRPr="00D05622">
              <w:t>–</w:t>
            </w:r>
            <w:r>
              <w:t xml:space="preserve"> Juin 2018</w:t>
            </w:r>
          </w:p>
          <w:p w14:paraId="72BDFF9E" w14:textId="562446C4" w:rsidR="004D3011" w:rsidRPr="00D05622" w:rsidRDefault="00583B44" w:rsidP="00392346">
            <w:r>
              <w:t>Réalisation d’une automatisation du suivi du recrutement par formation.</w:t>
            </w:r>
          </w:p>
          <w:p w14:paraId="7E043D57" w14:textId="77777777" w:rsidR="004D3011" w:rsidRPr="00D05622" w:rsidRDefault="004D3011" w:rsidP="00392346"/>
          <w:p w14:paraId="03B23702" w14:textId="43BF6BF5" w:rsidR="004D3011" w:rsidRPr="00D05622" w:rsidRDefault="00583B44" w:rsidP="00392346">
            <w:pPr>
              <w:rPr>
                <w:bCs/>
              </w:rPr>
            </w:pPr>
            <w:r>
              <w:t>IUT Vannes</w:t>
            </w:r>
            <w:r w:rsidR="004D3011" w:rsidRPr="00D05622">
              <w:t xml:space="preserve"> | </w:t>
            </w:r>
            <m:oMath>
              <m:r>
                <w:rPr>
                  <w:rFonts w:ascii="Cambria Math" w:hAnsi="Cambria Math"/>
                </w:rPr>
                <m:t>É</m:t>
              </m:r>
            </m:oMath>
            <w:r w:rsidR="004D1E87">
              <w:t xml:space="preserve">tudiant </w:t>
            </w:r>
            <w:r>
              <w:t>Développeur</w:t>
            </w:r>
          </w:p>
          <w:p w14:paraId="66F4F9B4" w14:textId="77777777" w:rsidR="004D3011" w:rsidRPr="00D05622" w:rsidRDefault="002C17EE" w:rsidP="00392346">
            <w:r>
              <w:t xml:space="preserve">2016 </w:t>
            </w:r>
            <w:r w:rsidR="004D3011" w:rsidRPr="00D05622">
              <w:t>–</w:t>
            </w:r>
            <w:r>
              <w:t xml:space="preserve"> 2018</w:t>
            </w:r>
          </w:p>
          <w:p w14:paraId="5F1C4E26" w14:textId="78CE9975" w:rsidR="004D3011" w:rsidRPr="00D05622" w:rsidRDefault="002C17EE" w:rsidP="00392346">
            <w:r>
              <w:t>Création d’un site Web pour une association avec WordPress, et d’un éditeur de base de données avec Java et JDBC. Réalisation de nombreux petit</w:t>
            </w:r>
            <w:r w:rsidR="004D1E87">
              <w:t>s</w:t>
            </w:r>
            <w:r>
              <w:t xml:space="preserve"> site</w:t>
            </w:r>
            <w:r w:rsidR="004D1E87">
              <w:t>s</w:t>
            </w:r>
            <w:r>
              <w:t xml:space="preserve"> avec PHP et JavaScript. Participation dans la création </w:t>
            </w:r>
            <w:r w:rsidR="00526F9F">
              <w:t>en binôme</w:t>
            </w:r>
            <w:r>
              <w:t xml:space="preserve"> d’une API REST en PHP.</w:t>
            </w:r>
          </w:p>
          <w:p w14:paraId="771C7F8F" w14:textId="6859034D" w:rsidR="00036450" w:rsidRPr="00D05622" w:rsidRDefault="00036450" w:rsidP="00392346">
            <w:pPr>
              <w:rPr>
                <w:color w:val="FFFFFF" w:themeColor="background1"/>
              </w:rPr>
            </w:pPr>
          </w:p>
        </w:tc>
      </w:tr>
    </w:tbl>
    <w:p w14:paraId="5FFD7A17" w14:textId="77777777" w:rsidR="0043117B" w:rsidRPr="00D05622" w:rsidRDefault="00BE2F9D" w:rsidP="00392346"/>
    <w:sectPr w:rsidR="0043117B" w:rsidRPr="00D05622" w:rsidSect="005E7054">
      <w:headerReference w:type="default" r:id="rId13"/>
      <w:pgSz w:w="11906" w:h="16838" w:code="9"/>
      <w:pgMar w:top="720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9410F" w14:textId="77777777" w:rsidR="00BE2F9D" w:rsidRDefault="00BE2F9D" w:rsidP="00392346">
      <w:r>
        <w:separator/>
      </w:r>
    </w:p>
  </w:endnote>
  <w:endnote w:type="continuationSeparator" w:id="0">
    <w:p w14:paraId="1A3EB3AD" w14:textId="77777777" w:rsidR="00BE2F9D" w:rsidRDefault="00BE2F9D" w:rsidP="0039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99723" w14:textId="77777777" w:rsidR="00BE2F9D" w:rsidRDefault="00BE2F9D" w:rsidP="00392346">
      <w:r>
        <w:separator/>
      </w:r>
    </w:p>
  </w:footnote>
  <w:footnote w:type="continuationSeparator" w:id="0">
    <w:p w14:paraId="2EE7D23C" w14:textId="77777777" w:rsidR="00BE2F9D" w:rsidRDefault="00BE2F9D" w:rsidP="00392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68E" w14:textId="77777777" w:rsidR="000C45FF" w:rsidRDefault="000C45FF" w:rsidP="00392346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0A5775E" wp14:editId="26E12CB6">
          <wp:simplePos x="0" y="0"/>
          <wp:positionH relativeFrom="page">
            <wp:posOffset>152400</wp:posOffset>
          </wp:positionH>
          <wp:positionV relativeFrom="page">
            <wp:posOffset>228599</wp:posOffset>
          </wp:positionV>
          <wp:extent cx="7259320" cy="10238739"/>
          <wp:effectExtent l="0" t="0" r="0" b="0"/>
          <wp:wrapNone/>
          <wp:docPr id="3" name="Graphisme 3" descr="élément décora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932" cy="10255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F"/>
    <w:rsid w:val="0002574D"/>
    <w:rsid w:val="00036450"/>
    <w:rsid w:val="0008403B"/>
    <w:rsid w:val="000C45FF"/>
    <w:rsid w:val="000E3FD1"/>
    <w:rsid w:val="001031BF"/>
    <w:rsid w:val="00112054"/>
    <w:rsid w:val="00115BB6"/>
    <w:rsid w:val="001525E1"/>
    <w:rsid w:val="00180329"/>
    <w:rsid w:val="00184BD0"/>
    <w:rsid w:val="0019001F"/>
    <w:rsid w:val="001A74A5"/>
    <w:rsid w:val="001B2ABD"/>
    <w:rsid w:val="001E0391"/>
    <w:rsid w:val="001E1759"/>
    <w:rsid w:val="001F1ECC"/>
    <w:rsid w:val="002400EB"/>
    <w:rsid w:val="00256CF7"/>
    <w:rsid w:val="002B21BE"/>
    <w:rsid w:val="002C17EE"/>
    <w:rsid w:val="0030481B"/>
    <w:rsid w:val="00325A93"/>
    <w:rsid w:val="0037121F"/>
    <w:rsid w:val="00392346"/>
    <w:rsid w:val="003E7493"/>
    <w:rsid w:val="003F32F0"/>
    <w:rsid w:val="004071FC"/>
    <w:rsid w:val="00445947"/>
    <w:rsid w:val="004813B3"/>
    <w:rsid w:val="00493F68"/>
    <w:rsid w:val="00496591"/>
    <w:rsid w:val="004B11AD"/>
    <w:rsid w:val="004B63A2"/>
    <w:rsid w:val="004C63E4"/>
    <w:rsid w:val="004D1E87"/>
    <w:rsid w:val="004D3011"/>
    <w:rsid w:val="005061B6"/>
    <w:rsid w:val="005262AC"/>
    <w:rsid w:val="00526F9F"/>
    <w:rsid w:val="0057335A"/>
    <w:rsid w:val="00583B44"/>
    <w:rsid w:val="00585411"/>
    <w:rsid w:val="00593FED"/>
    <w:rsid w:val="005B2659"/>
    <w:rsid w:val="005D407A"/>
    <w:rsid w:val="005E39D5"/>
    <w:rsid w:val="005E7054"/>
    <w:rsid w:val="005F2FBE"/>
    <w:rsid w:val="00600670"/>
    <w:rsid w:val="0062123A"/>
    <w:rsid w:val="00646E75"/>
    <w:rsid w:val="006771D0"/>
    <w:rsid w:val="00696991"/>
    <w:rsid w:val="006A41B1"/>
    <w:rsid w:val="00715FCB"/>
    <w:rsid w:val="00743101"/>
    <w:rsid w:val="00766A19"/>
    <w:rsid w:val="007867A0"/>
    <w:rsid w:val="007927F5"/>
    <w:rsid w:val="007A6A4A"/>
    <w:rsid w:val="00802CA0"/>
    <w:rsid w:val="00844F06"/>
    <w:rsid w:val="009B3C4C"/>
    <w:rsid w:val="009E0E79"/>
    <w:rsid w:val="00A2118D"/>
    <w:rsid w:val="00AC6745"/>
    <w:rsid w:val="00AD76E2"/>
    <w:rsid w:val="00AE27F2"/>
    <w:rsid w:val="00B10274"/>
    <w:rsid w:val="00B20152"/>
    <w:rsid w:val="00B31449"/>
    <w:rsid w:val="00B70850"/>
    <w:rsid w:val="00B84D94"/>
    <w:rsid w:val="00BE2F9D"/>
    <w:rsid w:val="00C066B6"/>
    <w:rsid w:val="00C07FB0"/>
    <w:rsid w:val="00C33B89"/>
    <w:rsid w:val="00C37BA1"/>
    <w:rsid w:val="00C4674C"/>
    <w:rsid w:val="00C506CF"/>
    <w:rsid w:val="00C72BED"/>
    <w:rsid w:val="00C9578B"/>
    <w:rsid w:val="00D05622"/>
    <w:rsid w:val="00D12CC4"/>
    <w:rsid w:val="00D2522B"/>
    <w:rsid w:val="00D419DF"/>
    <w:rsid w:val="00D5459D"/>
    <w:rsid w:val="00DD172A"/>
    <w:rsid w:val="00E17E7F"/>
    <w:rsid w:val="00E25A26"/>
    <w:rsid w:val="00E30CE6"/>
    <w:rsid w:val="00E4381A"/>
    <w:rsid w:val="00E55D74"/>
    <w:rsid w:val="00E56434"/>
    <w:rsid w:val="00E95FED"/>
    <w:rsid w:val="00EB252C"/>
    <w:rsid w:val="00EE2FEB"/>
    <w:rsid w:val="00F60274"/>
    <w:rsid w:val="00F75B88"/>
    <w:rsid w:val="00F77FB9"/>
    <w:rsid w:val="00F854A4"/>
    <w:rsid w:val="00FB068F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29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46"/>
    <w:pPr>
      <w:jc w:val="both"/>
    </w:pPr>
    <w:rPr>
      <w:sz w:val="18"/>
      <w:szCs w:val="22"/>
      <w:lang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C37BA1"/>
    <w:rPr>
      <w:color w:val="DD8047" w:themeColor="accent2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09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94F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F3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ordRayd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amuelleberre@outlook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Local\Packages\Microsoft.Office.Desktop_8wekyb3d8bbwe\LocalCache\Roaming\Microsoft\Templates\C.V.%20gris%20bleu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244100752322426"/>
          <c:y val="0"/>
          <c:w val="0.7281902292046429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 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Anglais</c:v>
                </c:pt>
                <c:pt idx="2">
                  <c:v>Python</c:v>
                </c:pt>
                <c:pt idx="3">
                  <c:v>Scala</c:v>
                </c:pt>
                <c:pt idx="4">
                  <c:v>C / C++</c:v>
                </c:pt>
                <c:pt idx="5">
                  <c:v>SQL / MongoDb</c:v>
                </c:pt>
                <c:pt idx="6">
                  <c:v>PHP / JavaScript</c:v>
                </c:pt>
                <c:pt idx="7">
                  <c:v>NodeJs</c:v>
                </c:pt>
                <c:pt idx="8">
                  <c:v>Java</c:v>
                </c:pt>
                <c:pt idx="9">
                  <c:v>HTML5 / CSS3</c:v>
                </c:pt>
                <c:pt idx="10">
                  <c:v>VsCode / Git</c:v>
                </c:pt>
                <c:pt idx="11">
                  <c:v>Linux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0.85</c:v>
                </c:pt>
                <c:pt idx="2">
                  <c:v>0.4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0.6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0.8</c:v>
                </c:pt>
                <c:pt idx="11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43-43F6-BF6A-B27A725D8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63040128"/>
        <c:axId val="64832256"/>
      </c:barChart>
      <c:catAx>
        <c:axId val="63040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832256"/>
        <c:crosses val="autoZero"/>
        <c:auto val="1"/>
        <c:lblAlgn val="ctr"/>
        <c:lblOffset val="100"/>
        <c:noMultiLvlLbl val="0"/>
      </c:catAx>
      <c:valAx>
        <c:axId val="6483225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6304012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BC9D7AFC5F4E93A00642E262C16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DE336E-778C-42A4-B684-EFB018727C33}"/>
      </w:docPartPr>
      <w:docPartBody>
        <w:p w:rsidR="00DF114C" w:rsidRDefault="00273084">
          <w:pPr>
            <w:pStyle w:val="BDBC9D7AFC5F4E93A00642E262C1678A"/>
          </w:pPr>
          <w:r w:rsidRPr="00D05622">
            <w:rPr>
              <w:lang w:bidi="fr-FR"/>
            </w:rPr>
            <w:t>Profil</w:t>
          </w:r>
        </w:p>
      </w:docPartBody>
    </w:docPart>
    <w:docPart>
      <w:docPartPr>
        <w:name w:val="B7F71D4726434D2AAA8D0660FD2A1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966E0-22F2-4383-8796-0BB44F907E0E}"/>
      </w:docPartPr>
      <w:docPartBody>
        <w:p w:rsidR="00DF114C" w:rsidRDefault="00273084">
          <w:pPr>
            <w:pStyle w:val="B7F71D4726434D2AAA8D0660FD2A1740"/>
          </w:pPr>
          <w:r w:rsidRPr="00D05622">
            <w:rPr>
              <w:lang w:bidi="fr-FR"/>
            </w:rPr>
            <w:t>CONTACT</w:t>
          </w:r>
        </w:p>
      </w:docPartBody>
    </w:docPart>
    <w:docPart>
      <w:docPartPr>
        <w:name w:val="CA0310C4B0594D5EA4991D0491B44F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D92C5-6E77-40B7-83B5-AFD42C1F5DDC}"/>
      </w:docPartPr>
      <w:docPartBody>
        <w:p w:rsidR="00DF114C" w:rsidRDefault="00273084">
          <w:pPr>
            <w:pStyle w:val="CA0310C4B0594D5EA4991D0491B44F2A"/>
          </w:pPr>
          <w:r w:rsidRPr="00D05622">
            <w:rPr>
              <w:lang w:bidi="fr-FR"/>
            </w:rPr>
            <w:t>TÉLÉPHONE :</w:t>
          </w:r>
        </w:p>
      </w:docPartBody>
    </w:docPart>
    <w:docPart>
      <w:docPartPr>
        <w:name w:val="64C79400EBB9496CAFC8FF5BBEF5BF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6A8CE2-9E4C-473F-A40A-AE8D64524885}"/>
      </w:docPartPr>
      <w:docPartBody>
        <w:p w:rsidR="00DF114C" w:rsidRDefault="00273084">
          <w:pPr>
            <w:pStyle w:val="64C79400EBB9496CAFC8FF5BBEF5BF86"/>
          </w:pPr>
          <w:r w:rsidRPr="00D05622">
            <w:rPr>
              <w:lang w:bidi="fr-FR"/>
            </w:rPr>
            <w:t>E-MAIL :</w:t>
          </w:r>
        </w:p>
      </w:docPartBody>
    </w:docPart>
    <w:docPart>
      <w:docPartPr>
        <w:name w:val="CF3046D2B9914E89946C1F9E06D16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B55B5C-AA3E-4F0C-97B5-C6590383B1AE}"/>
      </w:docPartPr>
      <w:docPartBody>
        <w:p w:rsidR="00DF114C" w:rsidRDefault="00273084">
          <w:pPr>
            <w:pStyle w:val="CF3046D2B9914E89946C1F9E06D160BE"/>
          </w:pPr>
          <w:r w:rsidRPr="00D05622">
            <w:rPr>
              <w:lang w:bidi="fr-FR"/>
            </w:rPr>
            <w:t>LOISIRS</w:t>
          </w:r>
        </w:p>
      </w:docPartBody>
    </w:docPart>
    <w:docPart>
      <w:docPartPr>
        <w:name w:val="4D94EBD4C588404FB52F69FB69D3B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64B20-1FF3-4D48-AA29-8EE43D9D8D98}"/>
      </w:docPartPr>
      <w:docPartBody>
        <w:p w:rsidR="00DF114C" w:rsidRDefault="00273084">
          <w:pPr>
            <w:pStyle w:val="4D94EBD4C588404FB52F69FB69D3B739"/>
          </w:pPr>
          <w:r w:rsidRPr="00D05622">
            <w:rPr>
              <w:lang w:bidi="fr-FR"/>
            </w:rPr>
            <w:t>FORMATION</w:t>
          </w:r>
        </w:p>
      </w:docPartBody>
    </w:docPart>
    <w:docPart>
      <w:docPartPr>
        <w:name w:val="DE17EA2A18C74159804675F685B39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190A39-EEBE-475E-8C4B-857CFE60131A}"/>
      </w:docPartPr>
      <w:docPartBody>
        <w:p w:rsidR="00DF114C" w:rsidRDefault="00273084">
          <w:pPr>
            <w:pStyle w:val="DE17EA2A18C74159804675F685B398C3"/>
          </w:pPr>
          <w:r w:rsidRPr="00D0562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9"/>
    <w:rsid w:val="00046E3A"/>
    <w:rsid w:val="000D0F19"/>
    <w:rsid w:val="00273084"/>
    <w:rsid w:val="00615490"/>
    <w:rsid w:val="007E2803"/>
    <w:rsid w:val="009E5227"/>
    <w:rsid w:val="00A86D8E"/>
    <w:rsid w:val="00D20998"/>
    <w:rsid w:val="00D53D5E"/>
    <w:rsid w:val="00DF114C"/>
    <w:rsid w:val="00F3589C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DBC9D7AFC5F4E93A00642E262C1678A">
    <w:name w:val="BDBC9D7AFC5F4E93A00642E262C1678A"/>
  </w:style>
  <w:style w:type="paragraph" w:customStyle="1" w:styleId="B7F71D4726434D2AAA8D0660FD2A1740">
    <w:name w:val="B7F71D4726434D2AAA8D0660FD2A1740"/>
  </w:style>
  <w:style w:type="paragraph" w:customStyle="1" w:styleId="CA0310C4B0594D5EA4991D0491B44F2A">
    <w:name w:val="CA0310C4B0594D5EA4991D0491B44F2A"/>
  </w:style>
  <w:style w:type="paragraph" w:customStyle="1" w:styleId="64C79400EBB9496CAFC8FF5BBEF5BF86">
    <w:name w:val="64C79400EBB9496CAFC8FF5BBEF5BF86"/>
  </w:style>
  <w:style w:type="character" w:styleId="Lienhypertexte">
    <w:name w:val="Hyperlink"/>
    <w:basedOn w:val="Policepardfaut"/>
    <w:uiPriority w:val="99"/>
    <w:unhideWhenUsed/>
    <w:rPr>
      <w:color w:val="ED7D31" w:themeColor="accent2"/>
      <w:u w:val="single"/>
    </w:rPr>
  </w:style>
  <w:style w:type="paragraph" w:customStyle="1" w:styleId="CF3046D2B9914E89946C1F9E06D160BE">
    <w:name w:val="CF3046D2B9914E89946C1F9E06D160BE"/>
  </w:style>
  <w:style w:type="paragraph" w:customStyle="1" w:styleId="4D94EBD4C588404FB52F69FB69D3B739">
    <w:name w:val="4D94EBD4C588404FB52F69FB69D3B739"/>
  </w:style>
  <w:style w:type="paragraph" w:customStyle="1" w:styleId="DE17EA2A18C74159804675F685B398C3">
    <w:name w:val="DE17EA2A18C74159804675F685B398C3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edelespacerserv">
    <w:name w:val="Placeholder Text"/>
    <w:basedOn w:val="Policepardfaut"/>
    <w:uiPriority w:val="99"/>
    <w:semiHidden/>
    <w:rsid w:val="00DF11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2020-10-12T16:03:00Z</dcterms:created>
  <dcterms:modified xsi:type="dcterms:W3CDTF">2020-10-20T08:45:00Z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