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14:paraId="09C23B8C" w14:textId="77777777" w:rsidTr="000F46E6">
        <w:trPr>
          <w:trHeight w:val="4032"/>
        </w:trPr>
        <w:tc>
          <w:tcPr>
            <w:tcW w:w="3600" w:type="dxa"/>
            <w:vAlign w:val="bottom"/>
          </w:tcPr>
          <w:p w14:paraId="6BC30133" w14:textId="282BFF1B" w:rsidR="000629D5" w:rsidRDefault="00E70868" w:rsidP="008561B9">
            <w:r>
              <w:rPr>
                <w:noProof/>
              </w:rPr>
              <w:drawing>
                <wp:anchor distT="0" distB="0" distL="114300" distR="114300" simplePos="0" relativeHeight="251661312" behindDoc="0" locked="0" layoutInCell="1" allowOverlap="1" wp14:anchorId="3AE6771D" wp14:editId="6F969BB0">
                  <wp:simplePos x="0" y="0"/>
                  <wp:positionH relativeFrom="column">
                    <wp:posOffset>-1933575</wp:posOffset>
                  </wp:positionH>
                  <wp:positionV relativeFrom="paragraph">
                    <wp:posOffset>-671195</wp:posOffset>
                  </wp:positionV>
                  <wp:extent cx="1486535" cy="18357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66" t="3281" r="18751" b="32345"/>
                          <a:stretch/>
                        </pic:blipFill>
                        <pic:spPr bwMode="auto">
                          <a:xfrm>
                            <a:off x="0" y="0"/>
                            <a:ext cx="1486535" cy="1835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0" w:type="dxa"/>
          </w:tcPr>
          <w:p w14:paraId="3311FF2F" w14:textId="77777777" w:rsidR="000629D5" w:rsidRDefault="000629D5" w:rsidP="008561B9"/>
        </w:tc>
        <w:tc>
          <w:tcPr>
            <w:tcW w:w="6470" w:type="dxa"/>
            <w:vMerge w:val="restart"/>
            <w:vAlign w:val="center"/>
          </w:tcPr>
          <w:p w14:paraId="2E6CFA32" w14:textId="77777777" w:rsidR="008561B9" w:rsidRPr="008561B9" w:rsidRDefault="008561B9" w:rsidP="008561B9">
            <w:r w:rsidRPr="008561B9">
              <w:t>Madame, Monsieur,</w:t>
            </w:r>
          </w:p>
          <w:p w14:paraId="276BD6F8" w14:textId="77777777" w:rsidR="0087117D" w:rsidRDefault="00D17BC4" w:rsidP="008561B9">
            <w:r>
              <w:t>Dans le cadre de mon</w:t>
            </w:r>
            <w:r w:rsidR="008561B9" w:rsidRPr="008561B9">
              <w:t xml:space="preserve"> </w:t>
            </w:r>
            <w:r w:rsidR="00721511">
              <w:t xml:space="preserve">Master </w:t>
            </w:r>
            <w:r w:rsidR="00E70868">
              <w:t>2</w:t>
            </w:r>
            <w:r w:rsidR="008561B9" w:rsidRPr="008561B9">
              <w:t xml:space="preserve"> Informatique</w:t>
            </w:r>
            <w:r w:rsidR="00721511">
              <w:t xml:space="preserve"> </w:t>
            </w:r>
            <w:r w:rsidR="00E70868">
              <w:t xml:space="preserve">spécialité </w:t>
            </w:r>
            <w:r w:rsidR="00721511">
              <w:t>Applications Interactives et Données Numériques</w:t>
            </w:r>
            <w:r w:rsidR="008561B9" w:rsidRPr="008561B9">
              <w:t xml:space="preserve"> à l’Université de Vannes, </w:t>
            </w:r>
            <w:r w:rsidR="00E70868">
              <w:t xml:space="preserve">je recherche </w:t>
            </w:r>
            <w:r>
              <w:t xml:space="preserve">un stage de </w:t>
            </w:r>
            <w:r w:rsidR="0087117D">
              <w:t>développeur à compter du 11 janvier et pour une durée minimum de 5 mois</w:t>
            </w:r>
            <w:r w:rsidR="005908C2">
              <w:t>.</w:t>
            </w:r>
          </w:p>
          <w:p w14:paraId="2BF324AD" w14:textId="79A6789F" w:rsidR="008561B9" w:rsidRPr="008561B9" w:rsidRDefault="0087117D" w:rsidP="008561B9">
            <w:r>
              <w:t xml:space="preserve">Vous êtes </w:t>
            </w:r>
            <w:r w:rsidR="00923393">
              <w:t>un éditeur de logiciel</w:t>
            </w:r>
            <w:r w:rsidR="00E70023">
              <w:t>s</w:t>
            </w:r>
            <w:r w:rsidR="00923393">
              <w:t xml:space="preserve"> qui œuvre depuis 37 ans pour le bien de vos clients</w:t>
            </w:r>
            <w:r w:rsidR="00891C22">
              <w:t xml:space="preserve">. </w:t>
            </w:r>
            <w:r w:rsidR="00923393">
              <w:t xml:space="preserve">Vous êtes actuellement en recrutement d’un stagiaire Full Stack performant sur les aspects JavaScript et MongoDB, et qui sache maitriser Vs Code et Git. Je pense correspondre au profil que vous recherchez ayant appris les technologies Web en DUT et Master ainsi que </w:t>
            </w:r>
            <w:r w:rsidR="000E7052">
              <w:t>l’utilisation de git.</w:t>
            </w:r>
          </w:p>
          <w:p w14:paraId="08DE6B35" w14:textId="36665F47" w:rsidR="008561B9" w:rsidRDefault="008561B9" w:rsidP="008561B9">
            <w:r w:rsidRPr="008561B9">
              <w:t>Au cours d</w:t>
            </w:r>
            <w:r w:rsidR="00F54347">
              <w:t>e mon</w:t>
            </w:r>
            <w:r w:rsidRPr="008561B9">
              <w:t xml:space="preserve"> DUT, j’ai pu réaliser de nombreux projets qui m’ont tous permis de gagner en compétences. J’ai ainsi pu créer un éditeur de base de données, ce qui m’a permis de mieux comprendre le langage SQL et </w:t>
            </w:r>
            <w:r w:rsidR="00E70868">
              <w:t>d’étendre</w:t>
            </w:r>
            <w:r w:rsidRPr="008561B9">
              <w:t xml:space="preserve"> le langage Java, qui faisait la connexion entre l’interface graphique et la base de données. J’ai par la suite développé plusieurs sites Web en PHP et JavaScript. Durant ma 2</w:t>
            </w:r>
            <w:r w:rsidRPr="00E70868">
              <w:rPr>
                <w:vertAlign w:val="superscript"/>
              </w:rPr>
              <w:t>ème</w:t>
            </w:r>
            <w:r w:rsidR="00E70868">
              <w:t xml:space="preserve"> </w:t>
            </w:r>
            <w:r w:rsidRPr="008561B9">
              <w:t>année, j’ai appris le développement d’applications mobiles au travers d’un projet</w:t>
            </w:r>
            <w:r w:rsidR="00E949EA">
              <w:t>. N</w:t>
            </w:r>
            <w:r w:rsidRPr="008561B9">
              <w:t xml:space="preserve">ous avons réalisé en équipe une application Android </w:t>
            </w:r>
            <w:r w:rsidR="002027EC">
              <w:t xml:space="preserve">ainsi qu’une API REST </w:t>
            </w:r>
            <w:r w:rsidRPr="008561B9">
              <w:t>au profit d’un client. Afin d’obtenir mon DUT</w:t>
            </w:r>
            <w:r w:rsidR="00E949EA">
              <w:t>. J</w:t>
            </w:r>
            <w:r w:rsidRPr="008561B9">
              <w:t>’ai fait un stage de dix semaines à l’IUT de Lorient où j’ai eu la chance de découvrir les logiciels Pentaho qui font partie de l’informatique décisionnelle, ce stage m’a permis de comprendre ce que j’attendais de mon futur métier.</w:t>
            </w:r>
          </w:p>
          <w:p w14:paraId="0EAA2FA5" w14:textId="02AB6245" w:rsidR="00721511" w:rsidRDefault="008561B9" w:rsidP="008561B9">
            <w:r>
              <w:t>Durant ma Licence</w:t>
            </w:r>
            <w:r w:rsidRPr="008561B9">
              <w:t>, j’ai approfondi mes connaissances en C et C++</w:t>
            </w:r>
            <w:r w:rsidR="00C069E4">
              <w:t>,</w:t>
            </w:r>
            <w:r w:rsidRPr="008561B9">
              <w:t xml:space="preserve"> j’ai également pu participer à un grand projet de 30 personnes dans le cadre de ma Licence, </w:t>
            </w:r>
            <w:r w:rsidR="00C069E4">
              <w:t>la création d’</w:t>
            </w:r>
            <w:r w:rsidRPr="008561B9">
              <w:t xml:space="preserve">un </w:t>
            </w:r>
            <w:r w:rsidR="00C069E4">
              <w:t xml:space="preserve">jeu de </w:t>
            </w:r>
            <w:r w:rsidRPr="008561B9">
              <w:t>Mah</w:t>
            </w:r>
            <w:r w:rsidR="00C069E4">
              <w:t>-</w:t>
            </w:r>
            <w:r w:rsidRPr="008561B9">
              <w:t xml:space="preserve">jong. Ce projet </w:t>
            </w:r>
            <w:r w:rsidR="00C069E4">
              <w:t xml:space="preserve">m’a permis de comprendre l’importance </w:t>
            </w:r>
            <w:r w:rsidRPr="008561B9">
              <w:t xml:space="preserve">du développement en module assemblable </w:t>
            </w:r>
            <w:r w:rsidR="00C069E4">
              <w:t xml:space="preserve">et de la communication au sein d’un </w:t>
            </w:r>
            <w:r w:rsidR="002027EC">
              <w:t>groupe</w:t>
            </w:r>
            <w:r w:rsidRPr="008561B9">
              <w:t>.</w:t>
            </w:r>
          </w:p>
          <w:p w14:paraId="69916494" w14:textId="5489C164" w:rsidR="00D17BC4" w:rsidRPr="008561B9" w:rsidRDefault="00F54347" w:rsidP="0087117D">
            <w:r>
              <w:t>Le Master m’a offert la possibilité d’apprendre les bases des algorithmes de prédiction</w:t>
            </w:r>
            <w:r w:rsidR="00100D93">
              <w:t>, à l’aide du langage Python,</w:t>
            </w:r>
            <w:r>
              <w:t xml:space="preserve"> et l’utilisation de la 3D. J’ai </w:t>
            </w:r>
            <w:r w:rsidR="00D17BC4">
              <w:t xml:space="preserve">ainsi </w:t>
            </w:r>
            <w:r>
              <w:t xml:space="preserve">pu participer au développement d’un lecteur de fichier de motion </w:t>
            </w:r>
            <w:r w:rsidR="00A27F55">
              <w:t>c</w:t>
            </w:r>
            <w:r>
              <w:t>apture</w:t>
            </w:r>
            <w:r w:rsidR="0067599E">
              <w:t>.</w:t>
            </w:r>
            <w:r w:rsidR="00D17BC4">
              <w:t xml:space="preserve"> J’ai également appris le langage Scala</w:t>
            </w:r>
            <w:r w:rsidR="00373F87">
              <w:t xml:space="preserve">, exploitant la programmation fonctionnelle, </w:t>
            </w:r>
            <w:r w:rsidR="00D17BC4">
              <w:t>et réappri</w:t>
            </w:r>
            <w:r w:rsidR="009E00EC">
              <w:t>t</w:t>
            </w:r>
            <w:r w:rsidR="00D17BC4">
              <w:t xml:space="preserve"> le langage JavaScript en développement de petit</w:t>
            </w:r>
            <w:r w:rsidR="00373F87">
              <w:t>s</w:t>
            </w:r>
            <w:r w:rsidR="00D17BC4">
              <w:t xml:space="preserve"> serveur</w:t>
            </w:r>
            <w:r w:rsidR="00373F87">
              <w:t>s</w:t>
            </w:r>
            <w:r w:rsidR="00D17BC4">
              <w:t xml:space="preserve"> de requête</w:t>
            </w:r>
            <w:r w:rsidR="00373F87">
              <w:t>s</w:t>
            </w:r>
            <w:r w:rsidR="00923393">
              <w:t xml:space="preserve"> utilisant une base de données MongoDB</w:t>
            </w:r>
            <w:r w:rsidR="00D17BC4">
              <w:t>.</w:t>
            </w:r>
          </w:p>
          <w:p w14:paraId="259127EA" w14:textId="2888BAE1" w:rsidR="008561B9" w:rsidRPr="008561B9" w:rsidRDefault="008561B9" w:rsidP="008561B9">
            <w:r w:rsidRPr="008561B9">
              <w:t xml:space="preserve">Je vous remercie d’avoir pris le temps de </w:t>
            </w:r>
            <w:r w:rsidR="00EA6D4F">
              <w:t xml:space="preserve">me </w:t>
            </w:r>
            <w:r w:rsidRPr="008561B9">
              <w:t>lire, et j’espère correspondre à la personne que vous souhaitez recruter.</w:t>
            </w:r>
          </w:p>
          <w:p w14:paraId="5473D84C" w14:textId="77777777" w:rsidR="008561B9" w:rsidRPr="008561B9" w:rsidRDefault="008561B9" w:rsidP="008561B9">
            <w:r w:rsidRPr="008561B9">
              <w:t xml:space="preserve">Je reste à votre entière disposition pour toutes informations supplémentaires </w:t>
            </w:r>
          </w:p>
          <w:p w14:paraId="0B8FCAD5" w14:textId="4CB4F04F" w:rsidR="000629D5" w:rsidRPr="00BF09B3" w:rsidRDefault="00F466DD" w:rsidP="008561B9">
            <w:r>
              <w:t xml:space="preserve">Cordialement, </w:t>
            </w:r>
          </w:p>
          <w:p w14:paraId="2664F2C5" w14:textId="77777777" w:rsidR="000629D5" w:rsidRDefault="009B6264" w:rsidP="008561B9">
            <w:r>
              <w:t xml:space="preserve">Samuel </w:t>
            </w:r>
            <w:r w:rsidRPr="008561B9">
              <w:t>LE</w:t>
            </w:r>
            <w:r>
              <w:t xml:space="preserve"> BERRE</w:t>
            </w:r>
          </w:p>
        </w:tc>
      </w:tr>
      <w:tr w:rsidR="000629D5" w14:paraId="5D78FC32" w14:textId="77777777" w:rsidTr="000F46E6">
        <w:trPr>
          <w:trHeight w:val="9504"/>
        </w:trPr>
        <w:tc>
          <w:tcPr>
            <w:tcW w:w="3600" w:type="dxa"/>
            <w:vAlign w:val="bottom"/>
          </w:tcPr>
          <w:p w14:paraId="7B732460" w14:textId="77777777" w:rsidR="000629D5" w:rsidRPr="009B6264" w:rsidRDefault="009B6264" w:rsidP="008561B9">
            <w:pPr>
              <w:pStyle w:val="Titre"/>
            </w:pPr>
            <w:r w:rsidRPr="009B6264">
              <w:t xml:space="preserve">LE </w:t>
            </w:r>
            <w:r w:rsidRPr="008561B9">
              <w:t>BERRE</w:t>
            </w:r>
            <w:r w:rsidRPr="009B6264">
              <w:t xml:space="preserve"> Samuel</w:t>
            </w:r>
          </w:p>
          <w:p w14:paraId="0B4771C3" w14:textId="30A8CA8B" w:rsidR="009B6264" w:rsidRPr="008561B9" w:rsidRDefault="0098297D" w:rsidP="008561B9">
            <w:pPr>
              <w:pStyle w:val="Sous-titre"/>
              <w:rPr>
                <w:w w:val="100"/>
              </w:rPr>
            </w:pPr>
            <w:r w:rsidRPr="00F54347">
              <w:rPr>
                <w:spacing w:val="0"/>
                <w:w w:val="79"/>
              </w:rPr>
              <w:t>Etudiant Stagiair</w:t>
            </w:r>
            <w:r w:rsidRPr="00F54347">
              <w:rPr>
                <w:spacing w:val="10"/>
                <w:w w:val="79"/>
              </w:rPr>
              <w:t>e</w:t>
            </w:r>
          </w:p>
          <w:p w14:paraId="4EE3F51E" w14:textId="77777777" w:rsidR="000629D5" w:rsidRDefault="000629D5" w:rsidP="008561B9"/>
          <w:sdt>
            <w:sdtPr>
              <w:id w:val="-1954003311"/>
              <w:placeholder>
                <w:docPart w:val="0DCDC30328BC4288945955885CBFCBA5"/>
              </w:placeholder>
              <w:temporary/>
              <w:showingPlcHdr/>
              <w15:appearance w15:val="hidden"/>
            </w:sdtPr>
            <w:sdtEndPr/>
            <w:sdtContent>
              <w:p w14:paraId="1A3F7158" w14:textId="77777777" w:rsidR="000629D5" w:rsidRPr="00846D4F" w:rsidRDefault="000629D5" w:rsidP="008561B9">
                <w:pPr>
                  <w:pStyle w:val="Titre2"/>
                </w:pPr>
                <w:r w:rsidRPr="00846D4F">
                  <w:rPr>
                    <w:rStyle w:val="Titre2Car"/>
                    <w:b/>
                    <w:lang w:bidi="fr-FR"/>
                  </w:rPr>
                  <w:t>CONTACT</w:t>
                </w:r>
              </w:p>
            </w:sdtContent>
          </w:sdt>
          <w:sdt>
            <w:sdtPr>
              <w:id w:val="1111563247"/>
              <w:placeholder>
                <w:docPart w:val="89A53979F9D1492EB6690210BD623C75"/>
              </w:placeholder>
              <w:temporary/>
              <w:showingPlcHdr/>
              <w15:appearance w15:val="hidden"/>
            </w:sdtPr>
            <w:sdtEndPr/>
            <w:sdtContent>
              <w:p w14:paraId="0EEBF099" w14:textId="77777777" w:rsidR="000629D5" w:rsidRDefault="000629D5" w:rsidP="008561B9">
                <w:pPr>
                  <w:pStyle w:val="Coordonnes"/>
                </w:pPr>
                <w:r w:rsidRPr="004D3011">
                  <w:rPr>
                    <w:lang w:bidi="fr-FR"/>
                  </w:rPr>
                  <w:t>TÉLÉPHONE :</w:t>
                </w:r>
              </w:p>
            </w:sdtContent>
          </w:sdt>
          <w:p w14:paraId="0C79D6D5" w14:textId="77777777" w:rsidR="000629D5" w:rsidRDefault="009B6264" w:rsidP="008561B9">
            <w:pPr>
              <w:pStyle w:val="Coordonnes"/>
            </w:pPr>
            <w:r>
              <w:t>07 82 93 85 52</w:t>
            </w:r>
          </w:p>
          <w:p w14:paraId="3933542A" w14:textId="77777777" w:rsidR="009B6264" w:rsidRDefault="009B6264" w:rsidP="009B6264">
            <w:pPr>
              <w:pStyle w:val="Sansinterligne"/>
            </w:pPr>
          </w:p>
          <w:sdt>
            <w:sdtPr>
              <w:id w:val="-2069572467"/>
              <w:placeholder>
                <w:docPart w:val="D4DBCA83EB554BBE83F18C6AD905CCC5"/>
              </w:placeholder>
              <w:temporary/>
              <w:showingPlcHdr/>
              <w15:appearance w15:val="hidden"/>
            </w:sdtPr>
            <w:sdtEndPr/>
            <w:sdtContent>
              <w:p w14:paraId="01309E3D" w14:textId="77777777" w:rsidR="000629D5" w:rsidRDefault="009B6264" w:rsidP="009B6264">
                <w:pPr>
                  <w:pStyle w:val="Sansinterligne"/>
                </w:pPr>
                <w:r w:rsidRPr="004D3011">
                  <w:rPr>
                    <w:lang w:bidi="fr-FR"/>
                  </w:rPr>
                  <w:t>E-MAIL :</w:t>
                </w:r>
              </w:p>
            </w:sdtContent>
          </w:sdt>
          <w:p w14:paraId="41332882" w14:textId="77777777" w:rsidR="009B6264" w:rsidRDefault="009B6264" w:rsidP="009B6264">
            <w:pPr>
              <w:pStyle w:val="Sansinterligne"/>
            </w:pPr>
            <w:r>
              <w:rPr>
                <w:rStyle w:val="Lienhypertexte"/>
              </w:rPr>
              <w:t>samuelleberre@outlook.fr</w:t>
            </w:r>
          </w:p>
          <w:p w14:paraId="62A5CC5B" w14:textId="77777777" w:rsidR="009B6264" w:rsidRDefault="009B6264" w:rsidP="009B6264">
            <w:pPr>
              <w:pStyle w:val="Sansinterligne"/>
            </w:pPr>
          </w:p>
          <w:p w14:paraId="0D9DAF28" w14:textId="77777777" w:rsidR="000629D5" w:rsidRDefault="009B6264" w:rsidP="008561B9">
            <w:pPr>
              <w:pStyle w:val="Coordonnes"/>
            </w:pPr>
            <w:r>
              <w:t>ADRESSE :</w:t>
            </w:r>
          </w:p>
          <w:p w14:paraId="75553AD0" w14:textId="77777777" w:rsidR="009B6264" w:rsidRDefault="009B6264" w:rsidP="008561B9">
            <w:pPr>
              <w:pStyle w:val="Coordonnes"/>
              <w:rPr>
                <w:rStyle w:val="Lienhypertexte"/>
                <w:color w:val="auto"/>
                <w:u w:val="none"/>
              </w:rPr>
            </w:pPr>
            <w:r>
              <w:rPr>
                <w:rStyle w:val="Lienhypertexte"/>
                <w:color w:val="auto"/>
                <w:u w:val="none"/>
              </w:rPr>
              <w:t>20 rue Jean Jaurès</w:t>
            </w:r>
          </w:p>
          <w:p w14:paraId="61BE40FC" w14:textId="77777777" w:rsidR="009B6264" w:rsidRPr="009B6264" w:rsidRDefault="009B6264" w:rsidP="008561B9">
            <w:pPr>
              <w:pStyle w:val="Coordonnes"/>
              <w:rPr>
                <w:rStyle w:val="Lienhypertexte"/>
                <w:color w:val="auto"/>
                <w:u w:val="none"/>
              </w:rPr>
            </w:pPr>
            <w:r>
              <w:rPr>
                <w:rStyle w:val="Lienhypertexte"/>
                <w:color w:val="auto"/>
                <w:u w:val="none"/>
              </w:rPr>
              <w:t>56400 LE BONO</w:t>
            </w:r>
          </w:p>
        </w:tc>
        <w:tc>
          <w:tcPr>
            <w:tcW w:w="720" w:type="dxa"/>
          </w:tcPr>
          <w:p w14:paraId="5ACFF476" w14:textId="77777777" w:rsidR="000629D5" w:rsidRDefault="000629D5" w:rsidP="008561B9"/>
          <w:p w14:paraId="76E248CD" w14:textId="77777777" w:rsidR="00F466DD" w:rsidRPr="00F466DD" w:rsidRDefault="00F466DD" w:rsidP="008561B9"/>
          <w:p w14:paraId="620FDCED" w14:textId="77777777" w:rsidR="00F466DD" w:rsidRPr="00F466DD" w:rsidRDefault="00F466DD" w:rsidP="008561B9"/>
          <w:p w14:paraId="159B6510" w14:textId="77777777" w:rsidR="00F466DD" w:rsidRPr="00F466DD" w:rsidRDefault="00F466DD" w:rsidP="008561B9"/>
          <w:p w14:paraId="0580DF0C" w14:textId="77777777" w:rsidR="00F466DD" w:rsidRPr="00F466DD" w:rsidRDefault="00F466DD" w:rsidP="008561B9"/>
          <w:p w14:paraId="3BF986BB" w14:textId="77777777" w:rsidR="00F466DD" w:rsidRPr="00F466DD" w:rsidRDefault="00F466DD" w:rsidP="008561B9"/>
          <w:p w14:paraId="6EB296B0" w14:textId="77777777" w:rsidR="00F466DD" w:rsidRPr="00F466DD" w:rsidRDefault="00F466DD" w:rsidP="008561B9"/>
          <w:p w14:paraId="544BC736" w14:textId="77777777" w:rsidR="00F466DD" w:rsidRPr="00F466DD" w:rsidRDefault="00F466DD" w:rsidP="008561B9"/>
          <w:p w14:paraId="7A264465" w14:textId="77777777" w:rsidR="00F466DD" w:rsidRPr="00F466DD" w:rsidRDefault="00F466DD" w:rsidP="008561B9"/>
          <w:p w14:paraId="291AD878" w14:textId="77777777" w:rsidR="00F466DD" w:rsidRPr="00F466DD" w:rsidRDefault="00F466DD" w:rsidP="008561B9"/>
          <w:p w14:paraId="05EF3E27" w14:textId="77777777" w:rsidR="00F466DD" w:rsidRPr="00F466DD" w:rsidRDefault="00F466DD" w:rsidP="008561B9"/>
          <w:p w14:paraId="46300761" w14:textId="77777777" w:rsidR="00F466DD" w:rsidRPr="00F466DD" w:rsidRDefault="00F466DD" w:rsidP="008561B9"/>
          <w:p w14:paraId="3B97EA55" w14:textId="77777777" w:rsidR="00F466DD" w:rsidRPr="00F466DD" w:rsidRDefault="00F466DD" w:rsidP="008561B9"/>
          <w:p w14:paraId="4E058D67" w14:textId="77777777" w:rsidR="00F466DD" w:rsidRDefault="00F466DD" w:rsidP="008561B9"/>
          <w:p w14:paraId="460E900B" w14:textId="77777777" w:rsidR="00F466DD" w:rsidRDefault="00F466DD" w:rsidP="008561B9"/>
          <w:p w14:paraId="37B8D7DA" w14:textId="77777777" w:rsidR="00F466DD" w:rsidRPr="00F466DD" w:rsidRDefault="00F466DD" w:rsidP="008561B9"/>
        </w:tc>
        <w:tc>
          <w:tcPr>
            <w:tcW w:w="6470" w:type="dxa"/>
            <w:vMerge/>
          </w:tcPr>
          <w:p w14:paraId="493DA893" w14:textId="77777777" w:rsidR="000629D5" w:rsidRPr="004D3011" w:rsidRDefault="000629D5" w:rsidP="008561B9"/>
        </w:tc>
      </w:tr>
    </w:tbl>
    <w:p w14:paraId="0570007B" w14:textId="77777777" w:rsidR="0043117B" w:rsidRPr="00846D4F" w:rsidRDefault="008242AE" w:rsidP="008561B9"/>
    <w:sectPr w:rsidR="0043117B" w:rsidRPr="00846D4F" w:rsidSect="009533F2">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6681F" w14:textId="77777777" w:rsidR="008242AE" w:rsidRDefault="008242AE" w:rsidP="008561B9">
      <w:r>
        <w:separator/>
      </w:r>
    </w:p>
  </w:endnote>
  <w:endnote w:type="continuationSeparator" w:id="0">
    <w:p w14:paraId="307C1983" w14:textId="77777777" w:rsidR="008242AE" w:rsidRDefault="008242AE" w:rsidP="0085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BAA60" w14:textId="77777777" w:rsidR="008242AE" w:rsidRDefault="008242AE" w:rsidP="008561B9">
      <w:r>
        <w:separator/>
      </w:r>
    </w:p>
  </w:footnote>
  <w:footnote w:type="continuationSeparator" w:id="0">
    <w:p w14:paraId="3956DE64" w14:textId="77777777" w:rsidR="008242AE" w:rsidRDefault="008242AE" w:rsidP="00856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64A69" w14:textId="77777777" w:rsidR="000C45FF" w:rsidRDefault="000C45FF" w:rsidP="008561B9">
    <w:pPr>
      <w:pStyle w:val="En-tte"/>
    </w:pPr>
    <w:r>
      <w:rPr>
        <w:noProof/>
        <w:lang w:bidi="fr-FR"/>
      </w:rPr>
      <w:drawing>
        <wp:anchor distT="0" distB="0" distL="114300" distR="114300" simplePos="0" relativeHeight="251658240" behindDoc="1" locked="0" layoutInCell="1" allowOverlap="1" wp14:anchorId="1F8FC28A" wp14:editId="6926E5DF">
          <wp:simplePos x="0" y="0"/>
          <wp:positionH relativeFrom="page">
            <wp:posOffset>154379</wp:posOffset>
          </wp:positionH>
          <wp:positionV relativeFrom="page">
            <wp:posOffset>237506</wp:posOffset>
          </wp:positionV>
          <wp:extent cx="7259823" cy="10224474"/>
          <wp:effectExtent l="0" t="0" r="0" b="5715"/>
          <wp:wrapNone/>
          <wp:docPr id="15" name="Graphism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7656" cy="1024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4"/>
    <w:rsid w:val="00036450"/>
    <w:rsid w:val="00061C84"/>
    <w:rsid w:val="000626A7"/>
    <w:rsid w:val="000629D5"/>
    <w:rsid w:val="00076632"/>
    <w:rsid w:val="000A78BA"/>
    <w:rsid w:val="000C45FF"/>
    <w:rsid w:val="000E3FD1"/>
    <w:rsid w:val="000E7052"/>
    <w:rsid w:val="000F46E6"/>
    <w:rsid w:val="00100D93"/>
    <w:rsid w:val="00180329"/>
    <w:rsid w:val="0019001F"/>
    <w:rsid w:val="001A74A5"/>
    <w:rsid w:val="001B2ABD"/>
    <w:rsid w:val="001D2335"/>
    <w:rsid w:val="001E1759"/>
    <w:rsid w:val="001F1ECC"/>
    <w:rsid w:val="002027EC"/>
    <w:rsid w:val="002400EB"/>
    <w:rsid w:val="00244620"/>
    <w:rsid w:val="00256CF7"/>
    <w:rsid w:val="002F4A89"/>
    <w:rsid w:val="0030481B"/>
    <w:rsid w:val="00373F87"/>
    <w:rsid w:val="0038023F"/>
    <w:rsid w:val="004071FC"/>
    <w:rsid w:val="00445947"/>
    <w:rsid w:val="0046038F"/>
    <w:rsid w:val="004813B3"/>
    <w:rsid w:val="00496591"/>
    <w:rsid w:val="004C63E4"/>
    <w:rsid w:val="004D3011"/>
    <w:rsid w:val="005645EE"/>
    <w:rsid w:val="005908C2"/>
    <w:rsid w:val="005D41C2"/>
    <w:rsid w:val="005D6289"/>
    <w:rsid w:val="005E39D5"/>
    <w:rsid w:val="00612544"/>
    <w:rsid w:val="0062123A"/>
    <w:rsid w:val="00646E75"/>
    <w:rsid w:val="006610D6"/>
    <w:rsid w:val="0067599E"/>
    <w:rsid w:val="006771D0"/>
    <w:rsid w:val="006B5C81"/>
    <w:rsid w:val="00715FCB"/>
    <w:rsid w:val="00721511"/>
    <w:rsid w:val="00730312"/>
    <w:rsid w:val="00743101"/>
    <w:rsid w:val="007867A0"/>
    <w:rsid w:val="007927F5"/>
    <w:rsid w:val="00802CA0"/>
    <w:rsid w:val="008242AE"/>
    <w:rsid w:val="008409BF"/>
    <w:rsid w:val="00846D4F"/>
    <w:rsid w:val="008561B9"/>
    <w:rsid w:val="0087117D"/>
    <w:rsid w:val="0088475F"/>
    <w:rsid w:val="00891C22"/>
    <w:rsid w:val="008C1736"/>
    <w:rsid w:val="00922D5C"/>
    <w:rsid w:val="00923393"/>
    <w:rsid w:val="009533F2"/>
    <w:rsid w:val="00976C7B"/>
    <w:rsid w:val="0098297D"/>
    <w:rsid w:val="009B6264"/>
    <w:rsid w:val="009E00EC"/>
    <w:rsid w:val="009E7C63"/>
    <w:rsid w:val="009F641A"/>
    <w:rsid w:val="00A10A67"/>
    <w:rsid w:val="00A2118D"/>
    <w:rsid w:val="00A27F55"/>
    <w:rsid w:val="00AD76E2"/>
    <w:rsid w:val="00B20152"/>
    <w:rsid w:val="00B70850"/>
    <w:rsid w:val="00B821B0"/>
    <w:rsid w:val="00C066B6"/>
    <w:rsid w:val="00C069E4"/>
    <w:rsid w:val="00C14D45"/>
    <w:rsid w:val="00C37BA1"/>
    <w:rsid w:val="00C4674C"/>
    <w:rsid w:val="00C506CF"/>
    <w:rsid w:val="00C72BED"/>
    <w:rsid w:val="00C9578B"/>
    <w:rsid w:val="00CA562E"/>
    <w:rsid w:val="00CB2D30"/>
    <w:rsid w:val="00D17BC4"/>
    <w:rsid w:val="00D2522B"/>
    <w:rsid w:val="00D41282"/>
    <w:rsid w:val="00D82F2F"/>
    <w:rsid w:val="00D916BD"/>
    <w:rsid w:val="00DA694B"/>
    <w:rsid w:val="00DD172A"/>
    <w:rsid w:val="00E25A26"/>
    <w:rsid w:val="00E55D74"/>
    <w:rsid w:val="00E66247"/>
    <w:rsid w:val="00E70023"/>
    <w:rsid w:val="00E70868"/>
    <w:rsid w:val="00E866EC"/>
    <w:rsid w:val="00E93B74"/>
    <w:rsid w:val="00E949EA"/>
    <w:rsid w:val="00EA6D4F"/>
    <w:rsid w:val="00EB08FC"/>
    <w:rsid w:val="00EB3A62"/>
    <w:rsid w:val="00F466DD"/>
    <w:rsid w:val="00F54347"/>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D16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561B9"/>
    <w:pPr>
      <w:spacing w:after="200" w:line="216" w:lineRule="auto"/>
      <w:jc w:val="both"/>
    </w:pPr>
    <w:rPr>
      <w:sz w:val="22"/>
      <w:szCs w:val="22"/>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Titre3">
    <w:name w:val="heading 3"/>
    <w:basedOn w:val="Normal"/>
    <w:next w:val="Normal"/>
    <w:link w:val="Titre3C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8561B9"/>
    <w:rPr>
      <w:caps/>
      <w:color w:val="000000" w:themeColor="text1"/>
      <w:sz w:val="72"/>
      <w:szCs w:val="76"/>
    </w:rPr>
  </w:style>
  <w:style w:type="character" w:customStyle="1" w:styleId="TitreCar">
    <w:name w:val="Titre Car"/>
    <w:basedOn w:val="Policepardfaut"/>
    <w:link w:val="Titre"/>
    <w:uiPriority w:val="10"/>
    <w:rsid w:val="008561B9"/>
    <w:rPr>
      <w:caps/>
      <w:color w:val="000000" w:themeColor="text1"/>
      <w:sz w:val="72"/>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rsid w:val="00E93B74"/>
    <w:rPr>
      <w:color w:val="B85A22" w:themeColor="accent2" w:themeShade="BF"/>
      <w:u w:val="single"/>
    </w:rPr>
  </w:style>
  <w:style w:type="character" w:styleId="Mentionnonrsolue">
    <w:name w:val="Unresolved Mention"/>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0629D5"/>
    <w:pPr>
      <w:spacing w:after="480"/>
    </w:pPr>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0629D5"/>
    <w:rPr>
      <w:color w:val="000000" w:themeColor="text1"/>
      <w:spacing w:val="19"/>
      <w:w w:val="86"/>
      <w:sz w:val="32"/>
      <w:szCs w:val="28"/>
      <w:fitText w:val="2160" w:id="1744560130"/>
    </w:rPr>
  </w:style>
  <w:style w:type="character" w:customStyle="1" w:styleId="Titre3Car">
    <w:name w:val="Titre 3 Car"/>
    <w:basedOn w:val="Policepardfaut"/>
    <w:link w:val="Titre3"/>
    <w:uiPriority w:val="9"/>
    <w:semiHidden/>
    <w:rsid w:val="000629D5"/>
    <w:rPr>
      <w:rFonts w:asciiTheme="majorHAnsi" w:eastAsiaTheme="majorEastAsia" w:hAnsiTheme="majorHAnsi" w:cstheme="majorBidi"/>
      <w:b/>
      <w:caps/>
      <w:sz w:val="22"/>
    </w:rPr>
  </w:style>
  <w:style w:type="paragraph" w:styleId="Listepuces">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Textegris">
    <w:name w:val="Texte gris"/>
    <w:basedOn w:val="Policepardfaut"/>
    <w:uiPriority w:val="4"/>
    <w:semiHidden/>
    <w:qFormat/>
    <w:rsid w:val="000629D5"/>
    <w:rPr>
      <w:color w:val="808080" w:themeColor="background1" w:themeShade="80"/>
    </w:rPr>
  </w:style>
  <w:style w:type="paragraph" w:customStyle="1" w:styleId="Adresse">
    <w:name w:val="Adresse"/>
    <w:basedOn w:val="Normal"/>
    <w:qFormat/>
    <w:rsid w:val="000629D5"/>
    <w:pPr>
      <w:spacing w:after="360"/>
      <w:contextualSpacing/>
    </w:pPr>
  </w:style>
  <w:style w:type="paragraph" w:customStyle="1" w:styleId="Coordonnes">
    <w:name w:val="Coordonnées"/>
    <w:basedOn w:val="Normal"/>
    <w:qFormat/>
    <w:rsid w:val="000629D5"/>
    <w:pPr>
      <w:contextualSpacing/>
    </w:pPr>
  </w:style>
  <w:style w:type="paragraph" w:styleId="Sansinterligne">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Lettre%20de%20motivation%20gris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CDC30328BC4288945955885CBFCBA5"/>
        <w:category>
          <w:name w:val="Général"/>
          <w:gallery w:val="placeholder"/>
        </w:category>
        <w:types>
          <w:type w:val="bbPlcHdr"/>
        </w:types>
        <w:behaviors>
          <w:behavior w:val="content"/>
        </w:behaviors>
        <w:guid w:val="{BA2E8FD9-2D19-4BD7-8BA8-B4F249750F03}"/>
      </w:docPartPr>
      <w:docPartBody>
        <w:p w:rsidR="00DB70BB" w:rsidRDefault="00A83C14">
          <w:pPr>
            <w:pStyle w:val="0DCDC30328BC4288945955885CBFCBA5"/>
          </w:pPr>
          <w:r w:rsidRPr="00846D4F">
            <w:rPr>
              <w:rStyle w:val="Titre2Car"/>
              <w:lang w:bidi="fr-FR"/>
            </w:rPr>
            <w:t>CONTACT</w:t>
          </w:r>
        </w:p>
      </w:docPartBody>
    </w:docPart>
    <w:docPart>
      <w:docPartPr>
        <w:name w:val="89A53979F9D1492EB6690210BD623C75"/>
        <w:category>
          <w:name w:val="Général"/>
          <w:gallery w:val="placeholder"/>
        </w:category>
        <w:types>
          <w:type w:val="bbPlcHdr"/>
        </w:types>
        <w:behaviors>
          <w:behavior w:val="content"/>
        </w:behaviors>
        <w:guid w:val="{7DD8841C-0FE0-44A3-B2F5-39F735E47CCD}"/>
      </w:docPartPr>
      <w:docPartBody>
        <w:p w:rsidR="00DB70BB" w:rsidRDefault="00A83C14">
          <w:pPr>
            <w:pStyle w:val="89A53979F9D1492EB6690210BD623C75"/>
          </w:pPr>
          <w:r w:rsidRPr="004D3011">
            <w:rPr>
              <w:lang w:bidi="fr-FR"/>
            </w:rPr>
            <w:t>TÉLÉPHONE :</w:t>
          </w:r>
        </w:p>
      </w:docPartBody>
    </w:docPart>
    <w:docPart>
      <w:docPartPr>
        <w:name w:val="D4DBCA83EB554BBE83F18C6AD905CCC5"/>
        <w:category>
          <w:name w:val="Général"/>
          <w:gallery w:val="placeholder"/>
        </w:category>
        <w:types>
          <w:type w:val="bbPlcHdr"/>
        </w:types>
        <w:behaviors>
          <w:behavior w:val="content"/>
        </w:behaviors>
        <w:guid w:val="{F8774F2D-90FB-4AE1-AA5D-8EE3FA16D594}"/>
      </w:docPartPr>
      <w:docPartBody>
        <w:p w:rsidR="00DB70BB" w:rsidRDefault="00253F52" w:rsidP="00253F52">
          <w:pPr>
            <w:pStyle w:val="D4DBCA83EB554BBE83F18C6AD905CCC5"/>
          </w:pPr>
          <w:r w:rsidRPr="004D3011">
            <w:rPr>
              <w:lang w:bidi="fr-FR"/>
            </w:rPr>
            <w:t>E-MAIL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epuces"/>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52"/>
    <w:rsid w:val="000E102D"/>
    <w:rsid w:val="00253F52"/>
    <w:rsid w:val="005044B5"/>
    <w:rsid w:val="00A83C14"/>
    <w:rsid w:val="00D361FE"/>
    <w:rsid w:val="00DB70BB"/>
    <w:rsid w:val="00EB1ACC"/>
    <w:rsid w:val="00FA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16"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5"/>
    <w:pPr>
      <w:numPr>
        <w:numId w:val="1"/>
      </w:numPr>
      <w:spacing w:after="120" w:line="276" w:lineRule="auto"/>
      <w:ind w:left="720"/>
    </w:pPr>
    <w:rPr>
      <w:rFonts w:eastAsia="Times New Roman" w:cs="Times New Roman"/>
      <w:szCs w:val="20"/>
      <w:lang w:eastAsia="en-US"/>
    </w:rPr>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0DCDC30328BC4288945955885CBFCBA5">
    <w:name w:val="0DCDC30328BC4288945955885CBFCBA5"/>
  </w:style>
  <w:style w:type="paragraph" w:customStyle="1" w:styleId="89A53979F9D1492EB6690210BD623C75">
    <w:name w:val="89A53979F9D1492EB6690210BD623C75"/>
  </w:style>
  <w:style w:type="character" w:styleId="Lienhypertexte">
    <w:name w:val="Hyperlink"/>
    <w:basedOn w:val="Policepardfaut"/>
    <w:uiPriority w:val="99"/>
    <w:rPr>
      <w:color w:val="C45911" w:themeColor="accent2" w:themeShade="BF"/>
      <w:u w:val="single"/>
    </w:rPr>
  </w:style>
  <w:style w:type="paragraph" w:customStyle="1" w:styleId="D4DBCA83EB554BBE83F18C6AD905CCC5">
    <w:name w:val="D4DBCA83EB554BBE83F18C6AD905CCC5"/>
    <w:rsid w:val="00253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Lettre de motivation grise bleue.dotx</Template>
  <TotalTime>0</TotalTime>
  <Pages>1</Pages>
  <Words>403</Words>
  <Characters>2219</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2020-10-07T08:47:00Z</dcterms:created>
  <dcterms:modified xsi:type="dcterms:W3CDTF">2020-10-19T09:19:00Z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